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87126A" w:rsidP="0087126A">
            <w:pPr>
              <w:pStyle w:val="Title"/>
            </w:pPr>
            <w:r w:rsidRPr="0087126A">
              <w:rPr>
                <w:b/>
                <w:bCs/>
                <w:color w:val="auto"/>
              </w:rPr>
              <w:t>AHMED</w:t>
            </w:r>
            <w:r w:rsidR="00692703" w:rsidRPr="0087126A">
              <w:rPr>
                <w:color w:val="auto"/>
              </w:rPr>
              <w:t xml:space="preserve"> </w:t>
            </w:r>
            <w:r w:rsidRPr="0087126A">
              <w:rPr>
                <w:rStyle w:val="IntenseEmphasis"/>
              </w:rPr>
              <w:t>KAMEL</w:t>
            </w:r>
          </w:p>
          <w:p w:rsidR="00692703" w:rsidRPr="0087126A" w:rsidRDefault="0087126A" w:rsidP="0087126A">
            <w:pPr>
              <w:pStyle w:val="ContactInfo"/>
              <w:contextualSpacing w:val="0"/>
              <w:rPr>
                <w:b/>
                <w:bCs/>
                <w:color w:val="auto"/>
              </w:rPr>
            </w:pPr>
            <w:r w:rsidRPr="0087126A">
              <w:rPr>
                <w:b/>
                <w:bCs/>
                <w:color w:val="auto"/>
              </w:rPr>
              <w:t>MAADI,CAIRO,EGYPT</w:t>
            </w:r>
            <w:r w:rsidR="00692703" w:rsidRPr="0087126A">
              <w:rPr>
                <w:b/>
                <w:bCs/>
                <w:color w:val="auto"/>
              </w:rPr>
              <w:t xml:space="preserve"> </w:t>
            </w:r>
            <w:sdt>
              <w:sdtPr>
                <w:rPr>
                  <w:b/>
                  <w:bCs/>
                  <w:color w:val="auto"/>
                </w:rPr>
                <w:alias w:val="Divider dot:"/>
                <w:tag w:val="Divider dot:"/>
                <w:id w:val="-1459182552"/>
                <w:placeholder>
                  <w:docPart w:val="ACCDF043C8A941FF98E4C091614EC55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7126A">
                  <w:rPr>
                    <w:b/>
                    <w:bCs/>
                    <w:color w:val="auto"/>
                  </w:rPr>
                  <w:t>·</w:t>
                </w:r>
              </w:sdtContent>
            </w:sdt>
            <w:r w:rsidR="00692703" w:rsidRPr="0087126A">
              <w:rPr>
                <w:b/>
                <w:bCs/>
                <w:color w:val="auto"/>
              </w:rPr>
              <w:t xml:space="preserve"> </w:t>
            </w:r>
            <w:r w:rsidRPr="0087126A">
              <w:rPr>
                <w:b/>
                <w:bCs/>
                <w:color w:val="auto"/>
              </w:rPr>
              <w:t>01094282230</w:t>
            </w:r>
          </w:p>
          <w:p w:rsidR="004D3C1D" w:rsidRPr="004D3C1D" w:rsidRDefault="00BF5983" w:rsidP="004D3C1D">
            <w:pPr>
              <w:pStyle w:val="ContactInfoEmphasis"/>
              <w:spacing w:line="480" w:lineRule="auto"/>
              <w:contextualSpacing w:val="0"/>
              <w:rPr>
                <w:color w:val="auto"/>
              </w:rPr>
            </w:pPr>
            <w:sdt>
              <w:sdtPr>
                <w:alias w:val="Enter email:"/>
                <w:tag w:val="Enter email:"/>
                <w:id w:val="1154873695"/>
                <w:placeholder>
                  <w:docPart w:val="40C0976401A7451D82710DA683E56751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87126A">
              <w:t>:</w:t>
            </w:r>
            <w:r w:rsidR="00692703" w:rsidRPr="00CF1A49">
              <w:t xml:space="preserve"> </w:t>
            </w:r>
            <w:r w:rsidR="0087126A" w:rsidRPr="0087126A">
              <w:rPr>
                <w:color w:val="auto"/>
              </w:rPr>
              <w:t>ahmedkamelmo</w:t>
            </w:r>
            <w:r w:rsidR="00972A66">
              <w:rPr>
                <w:color w:val="auto"/>
              </w:rPr>
              <w:t>@</w:t>
            </w:r>
            <w:r w:rsidR="0087126A" w:rsidRPr="0087126A">
              <w:rPr>
                <w:color w:val="auto"/>
              </w:rPr>
              <w:t>gmail.com</w:t>
            </w:r>
            <w:r w:rsidR="00692703" w:rsidRPr="0087126A">
              <w:rPr>
                <w:color w:val="auto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CB6F43224DE4457BCFFB07F0B707E6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7126A">
              <w:t xml:space="preserve">LINKEDIN: </w:t>
            </w:r>
            <w:r w:rsidR="0087126A" w:rsidRPr="0087126A">
              <w:rPr>
                <w:color w:val="auto"/>
              </w:rPr>
              <w:t>ahmed-kamel-b40623134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681864" w:rsidRDefault="00235E5E" w:rsidP="00235E5E">
            <w:pPr>
              <w:contextualSpacing w:val="0"/>
              <w:rPr>
                <w:rFonts w:cstheme="minorHAnsi"/>
              </w:rPr>
            </w:pPr>
            <w:r w:rsidRPr="00ED7489">
              <w:rPr>
                <w:rFonts w:cstheme="minorHAnsi"/>
                <w:shd w:val="clear" w:color="auto" w:fill="FFFFFF"/>
              </w:rPr>
              <w:t>I am a talented, ambitious and </w:t>
            </w:r>
            <w:r w:rsidRPr="00ED7489"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  <w:t>hardworking</w:t>
            </w:r>
            <w:r w:rsidRPr="00ED7489">
              <w:rPr>
                <w:rFonts w:cstheme="minorHAnsi"/>
                <w:shd w:val="clear" w:color="auto" w:fill="FFFFFF"/>
              </w:rPr>
              <w:t xml:space="preserve"> individual </w:t>
            </w:r>
            <w:r w:rsidR="00681864" w:rsidRPr="00ED7489">
              <w:rPr>
                <w:rFonts w:cstheme="minorHAnsi"/>
                <w:shd w:val="clear" w:color="auto" w:fill="FFFFFF"/>
              </w:rPr>
              <w:t>who seeking for an opportunity in banking sector, Furthermore, I am adept at</w:t>
            </w:r>
            <w:r w:rsidR="00681864" w:rsidRPr="00ED7489">
              <w:rPr>
                <w:rStyle w:val="Strong"/>
                <w:rFonts w:cstheme="minorHAnsi"/>
                <w:shd w:val="clear" w:color="auto" w:fill="FFFFFF"/>
              </w:rPr>
              <w:t> </w:t>
            </w:r>
            <w:r w:rsidR="00681864" w:rsidRPr="00ED7489"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  <w:t>handling</w:t>
            </w:r>
            <w:r w:rsidR="00681864" w:rsidRPr="00ED7489">
              <w:rPr>
                <w:rFonts w:cstheme="minorHAnsi"/>
                <w:shd w:val="clear" w:color="auto" w:fill="FFFFFF"/>
              </w:rPr>
              <w:t> multiple tasks on a daily basis </w:t>
            </w:r>
            <w:r w:rsidR="00681864" w:rsidRPr="00ED7489"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  <w:t>competently</w:t>
            </w:r>
            <w:r w:rsidR="00681864" w:rsidRPr="00ED7489">
              <w:rPr>
                <w:rStyle w:val="Strong"/>
                <w:rFonts w:cstheme="minorHAnsi"/>
                <w:shd w:val="clear" w:color="auto" w:fill="FFFFFF"/>
              </w:rPr>
              <w:t xml:space="preserve">. </w:t>
            </w:r>
            <w:proofErr w:type="gramStart"/>
            <w:r w:rsidR="00681864" w:rsidRPr="00ED7489"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  <w:t>also</w:t>
            </w:r>
            <w:proofErr w:type="gramEnd"/>
            <w:r w:rsidR="00681864" w:rsidRPr="00ED7489">
              <w:rPr>
                <w:rStyle w:val="Strong"/>
                <w:rFonts w:cstheme="minorHAnsi"/>
                <w:shd w:val="clear" w:color="auto" w:fill="FFFFFF"/>
              </w:rPr>
              <w:t xml:space="preserve"> </w:t>
            </w:r>
            <w:r w:rsidR="00681864" w:rsidRPr="00ED7489"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  <w:t>I</w:t>
            </w:r>
            <w:r w:rsidR="00681864" w:rsidRPr="00ED7489">
              <w:rPr>
                <w:rStyle w:val="Strong"/>
                <w:rFonts w:cstheme="minorHAnsi"/>
                <w:shd w:val="clear" w:color="auto" w:fill="FFFFFF"/>
              </w:rPr>
              <w:t xml:space="preserve"> </w:t>
            </w:r>
            <w:r w:rsidR="00681864" w:rsidRPr="00ED7489"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  <w:t>have</w:t>
            </w:r>
            <w:r w:rsidR="00681864" w:rsidRPr="00ED7489">
              <w:rPr>
                <w:rStyle w:val="Strong"/>
                <w:rFonts w:cstheme="minorHAnsi"/>
                <w:shd w:val="clear" w:color="auto" w:fill="FFFFFF"/>
              </w:rPr>
              <w:t xml:space="preserve"> </w:t>
            </w:r>
            <w:r w:rsidR="00681864" w:rsidRPr="00ED7489"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  <w:t>good</w:t>
            </w:r>
            <w:r w:rsidR="00681864" w:rsidRPr="00ED7489">
              <w:rPr>
                <w:rStyle w:val="Strong"/>
                <w:rFonts w:cstheme="minorHAnsi"/>
                <w:shd w:val="clear" w:color="auto" w:fill="FFFFFF"/>
              </w:rPr>
              <w:t xml:space="preserve"> </w:t>
            </w:r>
            <w:r w:rsidR="00681864" w:rsidRPr="00ED7489"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  <w:t>knowledge</w:t>
            </w:r>
            <w:r w:rsidR="00681864" w:rsidRPr="00ED7489">
              <w:rPr>
                <w:rStyle w:val="Strong"/>
                <w:rFonts w:cstheme="minorHAnsi"/>
                <w:shd w:val="clear" w:color="auto" w:fill="FFFFFF"/>
              </w:rPr>
              <w:t xml:space="preserve"> </w:t>
            </w:r>
            <w:r w:rsidR="00681864" w:rsidRPr="00ED7489"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  <w:t>about</w:t>
            </w:r>
            <w:r w:rsidR="00681864" w:rsidRPr="00ED7489">
              <w:rPr>
                <w:rStyle w:val="Strong"/>
                <w:rFonts w:cstheme="minorHAnsi"/>
                <w:shd w:val="clear" w:color="auto" w:fill="FFFFFF"/>
              </w:rPr>
              <w:t xml:space="preserve"> </w:t>
            </w:r>
            <w:r w:rsidR="00681864" w:rsidRPr="00ED7489"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  <w:t>banking</w:t>
            </w:r>
            <w:r w:rsidR="00681864" w:rsidRPr="00ED7489">
              <w:rPr>
                <w:rStyle w:val="Strong"/>
                <w:rFonts w:cstheme="minorHAnsi"/>
                <w:shd w:val="clear" w:color="auto" w:fill="FFFFFF"/>
              </w:rPr>
              <w:t xml:space="preserve"> </w:t>
            </w:r>
            <w:r w:rsidR="00681864" w:rsidRPr="00ED7489"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  <w:t>career</w:t>
            </w:r>
            <w:r w:rsidR="00681864" w:rsidRPr="00681864">
              <w:rPr>
                <w:rStyle w:val="Strong"/>
                <w:rFonts w:cstheme="minorHAnsi"/>
                <w:shd w:val="clear" w:color="auto" w:fill="FFFFFF"/>
              </w:rPr>
              <w:t>.</w:t>
            </w:r>
          </w:p>
        </w:tc>
      </w:tr>
    </w:tbl>
    <w:p w:rsidR="004E01EB" w:rsidRPr="00CF1A49" w:rsidRDefault="00BF598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1C9FCF398A146C7863550A872F43833"/>
          </w:placeholder>
          <w:temporary/>
          <w:showingPlcHdr/>
          <w15:appearance w15:val="hidden"/>
        </w:sdtPr>
        <w:sdtEndPr/>
        <w:sdtContent>
          <w:bookmarkStart w:id="0" w:name="_GoBack"/>
          <w:r w:rsidR="004E01EB" w:rsidRPr="00CF1A49">
            <w:t>Experience</w:t>
          </w:r>
          <w:bookmarkEnd w:id="0"/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E20C73" w:rsidP="00E20C73">
            <w:pPr>
              <w:pStyle w:val="Heading3"/>
              <w:contextualSpacing w:val="0"/>
              <w:outlineLvl w:val="2"/>
            </w:pPr>
            <w:r>
              <w:t>july 20221</w:t>
            </w:r>
            <w:r w:rsidR="001D0BF1" w:rsidRPr="00CF1A49">
              <w:t xml:space="preserve"> – </w:t>
            </w:r>
            <w:r>
              <w:t>now</w:t>
            </w:r>
          </w:p>
          <w:p w:rsidR="001D0BF1" w:rsidRPr="00CF1A49" w:rsidRDefault="00E20C73" w:rsidP="00E20C73">
            <w:pPr>
              <w:pStyle w:val="Heading2"/>
              <w:contextualSpacing w:val="0"/>
              <w:outlineLvl w:val="1"/>
            </w:pPr>
            <w:r>
              <w:t>accountant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international aviation business</w:t>
            </w:r>
          </w:p>
          <w:p w:rsidR="0059259E" w:rsidRDefault="0059259E" w:rsidP="00D4438F">
            <w:pPr>
              <w:pStyle w:val="ListParagraph"/>
              <w:numPr>
                <w:ilvl w:val="0"/>
                <w:numId w:val="14"/>
              </w:numPr>
            </w:pPr>
            <w:r>
              <w:t>Recording journal entries.</w:t>
            </w:r>
          </w:p>
          <w:p w:rsidR="001E3120" w:rsidRPr="0059259E" w:rsidRDefault="00D4438F" w:rsidP="00D4438F">
            <w:pPr>
              <w:pStyle w:val="ListParagraph"/>
              <w:numPr>
                <w:ilvl w:val="0"/>
                <w:numId w:val="14"/>
              </w:numPr>
            </w:pPr>
            <w:r>
              <w:t xml:space="preserve"> </w:t>
            </w:r>
            <w:r w:rsidR="0059259E" w:rsidRPr="0059259E">
              <w:rPr>
                <w:rFonts w:cstheme="minorHAnsi"/>
                <w:color w:val="505050" w:themeColor="text2" w:themeTint="BF"/>
                <w:spacing w:val="4"/>
              </w:rPr>
              <w:t>Calculate, post business transactions, process invoices, verify financial data for use in maintaining accounts payable records, and provide other clerical support necessary</w:t>
            </w:r>
            <w:r w:rsidR="0059259E" w:rsidRPr="0059259E">
              <w:rPr>
                <w:rFonts w:ascii="Helvetica" w:hAnsi="Helvetica" w:cs="Helvetica"/>
                <w:color w:val="505050" w:themeColor="text2" w:themeTint="BF"/>
                <w:spacing w:val="4"/>
              </w:rPr>
              <w:t xml:space="preserve"> to pay the </w:t>
            </w:r>
            <w:r w:rsidR="0059259E" w:rsidRPr="0059259E">
              <w:rPr>
                <w:rFonts w:cstheme="minorHAnsi"/>
                <w:color w:val="505050" w:themeColor="text2" w:themeTint="BF"/>
                <w:spacing w:val="4"/>
              </w:rPr>
              <w:t>obligations of the organization</w:t>
            </w:r>
            <w:r w:rsidR="0059259E">
              <w:rPr>
                <w:rFonts w:cstheme="minorHAnsi"/>
                <w:color w:val="505050" w:themeColor="text2" w:themeTint="BF"/>
                <w:spacing w:val="4"/>
              </w:rPr>
              <w:t>.</w:t>
            </w:r>
          </w:p>
          <w:p w:rsidR="0059259E" w:rsidRPr="0059259E" w:rsidRDefault="0059259E" w:rsidP="00D4438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59259E">
              <w:rPr>
                <w:rFonts w:cstheme="minorHAnsi"/>
                <w:color w:val="505050" w:themeColor="text2" w:themeTint="BF"/>
                <w:spacing w:val="4"/>
              </w:rPr>
              <w:t>Review invoices and requisitions for satisfactory payment approval</w:t>
            </w:r>
            <w:r w:rsidR="004D3C1D">
              <w:rPr>
                <w:rFonts w:cstheme="minorHAnsi"/>
                <w:color w:val="505050" w:themeColor="text2" w:themeTint="BF"/>
                <w:spacing w:val="4"/>
              </w:rPr>
              <w:t>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D4438F" w:rsidP="00D4438F">
            <w:pPr>
              <w:pStyle w:val="Heading3"/>
              <w:contextualSpacing w:val="0"/>
              <w:outlineLvl w:val="2"/>
            </w:pPr>
            <w:r>
              <w:t>MARCH 2021</w:t>
            </w:r>
            <w:r w:rsidR="00F61DF9" w:rsidRPr="00CF1A49">
              <w:t xml:space="preserve"> – </w:t>
            </w:r>
            <w:r>
              <w:t>JULY 2021</w:t>
            </w:r>
          </w:p>
          <w:p w:rsidR="00F61DF9" w:rsidRPr="00CF1A49" w:rsidRDefault="00D4438F" w:rsidP="00D4438F">
            <w:pPr>
              <w:pStyle w:val="Heading2"/>
              <w:contextualSpacing w:val="0"/>
              <w:outlineLvl w:val="1"/>
            </w:pPr>
            <w:r>
              <w:t>SALE REPRESENTATIVE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ETISALAT </w:t>
            </w:r>
          </w:p>
          <w:p w:rsidR="00F61DF9" w:rsidRPr="004D3C1D" w:rsidRDefault="0059259E" w:rsidP="0059259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4D3C1D">
              <w:rPr>
                <w:rFonts w:cstheme="minorHAnsi"/>
                <w:color w:val="505050" w:themeColor="text2" w:themeTint="BF"/>
                <w:shd w:val="clear" w:color="auto" w:fill="FFFFFF"/>
              </w:rPr>
              <w:t>Selling products and services using solid arguments to prospective customers</w:t>
            </w:r>
          </w:p>
          <w:p w:rsidR="004D3C1D" w:rsidRPr="004D3C1D" w:rsidRDefault="004D3C1D" w:rsidP="0059259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4D3C1D">
              <w:rPr>
                <w:rFonts w:cstheme="minorHAnsi"/>
                <w:color w:val="505050" w:themeColor="text2" w:themeTint="BF"/>
                <w:shd w:val="clear" w:color="auto" w:fill="FFFFFF"/>
              </w:rPr>
              <w:t>Maintaining positive business relationships to ensure future sales</w:t>
            </w:r>
          </w:p>
        </w:tc>
      </w:tr>
    </w:tbl>
    <w:sdt>
      <w:sdtPr>
        <w:alias w:val="Education:"/>
        <w:tag w:val="Education:"/>
        <w:id w:val="-1908763273"/>
        <w:placeholder>
          <w:docPart w:val="213AE4AB9AF143529DBCAB830F263419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D0BF1" w:rsidP="003A5F11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r w:rsidR="003A5F11">
              <w:t>2015-2019</w:t>
            </w:r>
          </w:p>
          <w:p w:rsidR="001D0BF1" w:rsidRPr="00CF1A49" w:rsidRDefault="003A5F11" w:rsidP="003A5F11">
            <w:pPr>
              <w:pStyle w:val="Heading2"/>
              <w:contextualSpacing w:val="0"/>
              <w:outlineLvl w:val="1"/>
            </w:pPr>
            <w:r>
              <w:t xml:space="preserve">bachelor of commerce </w:t>
            </w:r>
            <w:r w:rsidRPr="00D4438F">
              <w:t>english SECTION</w:t>
            </w:r>
            <w: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bsu university</w:t>
            </w:r>
          </w:p>
          <w:p w:rsidR="007538DC" w:rsidRPr="00CF1A49" w:rsidRDefault="003A5F11" w:rsidP="003A5F11">
            <w:pPr>
              <w:contextualSpacing w:val="0"/>
            </w:pPr>
            <w:r>
              <w:t xml:space="preserve">I graduated from faculty of commerce English accounting department with 77%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3A5F11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Skills:"/>
        <w:tag w:val="Skills:"/>
        <w:id w:val="-1392877668"/>
        <w:placeholder>
          <w:docPart w:val="56569CCBB41942489DA496B9404E027A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3A5F11" w:rsidP="003A5F11">
            <w:pPr>
              <w:pStyle w:val="ListBullet"/>
              <w:contextualSpacing w:val="0"/>
            </w:pPr>
            <w:r>
              <w:t>Very good at English</w:t>
            </w:r>
          </w:p>
          <w:p w:rsidR="001F4E6D" w:rsidRDefault="003A5F11" w:rsidP="003A5F11">
            <w:pPr>
              <w:pStyle w:val="ListBullet"/>
              <w:contextualSpacing w:val="0"/>
            </w:pPr>
            <w:r>
              <w:t>ERP user</w:t>
            </w:r>
          </w:p>
          <w:p w:rsidR="003A5F11" w:rsidRPr="006E1507" w:rsidRDefault="00FA1442" w:rsidP="003A5F11">
            <w:pPr>
              <w:pStyle w:val="ListBullet"/>
              <w:contextualSpacing w:val="0"/>
            </w:pPr>
            <w:r>
              <w:t>Very good</w:t>
            </w:r>
            <w:r w:rsidR="003A5F11">
              <w:t xml:space="preserve"> user </w:t>
            </w:r>
            <w:r>
              <w:t xml:space="preserve">of MS office programs 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FA1442" w:rsidP="00FA1442">
            <w:pPr>
              <w:pStyle w:val="ListBullet"/>
              <w:contextualSpacing w:val="0"/>
            </w:pPr>
            <w:r>
              <w:t>Decision making</w:t>
            </w:r>
          </w:p>
          <w:p w:rsidR="001E3120" w:rsidRPr="006E1507" w:rsidRDefault="00FA1442" w:rsidP="00FA1442">
            <w:pPr>
              <w:pStyle w:val="ListBullet"/>
              <w:contextualSpacing w:val="0"/>
            </w:pPr>
            <w:r>
              <w:t>Team working</w:t>
            </w:r>
          </w:p>
          <w:p w:rsidR="001E3120" w:rsidRPr="006E1507" w:rsidRDefault="00FA1442" w:rsidP="00FA1442">
            <w:pPr>
              <w:pStyle w:val="ListBullet"/>
              <w:contextualSpacing w:val="0"/>
            </w:pPr>
            <w:r>
              <w:t>Problem solving and adaptability</w:t>
            </w:r>
          </w:p>
        </w:tc>
      </w:tr>
    </w:tbl>
    <w:p w:rsidR="00AD782D" w:rsidRPr="00CF1A49" w:rsidRDefault="00FA1442" w:rsidP="00FA1442">
      <w:pPr>
        <w:pStyle w:val="Heading1"/>
      </w:pPr>
      <w:r>
        <w:t>courses</w:t>
      </w:r>
    </w:p>
    <w:p w:rsidR="00B51D1B" w:rsidRPr="00D4438F" w:rsidRDefault="00FA1442" w:rsidP="00FA1442">
      <w:pPr>
        <w:pStyle w:val="ListBullet"/>
        <w:rPr>
          <w:b/>
          <w:bCs/>
        </w:rPr>
      </w:pPr>
      <w:r w:rsidRPr="00D4438F">
        <w:rPr>
          <w:b/>
          <w:bCs/>
        </w:rPr>
        <w:t xml:space="preserve">HSBC training </w:t>
      </w:r>
      <w:r w:rsidR="005059A4" w:rsidRPr="00D4438F">
        <w:rPr>
          <w:b/>
          <w:bCs/>
        </w:rPr>
        <w:t xml:space="preserve">in 2021 </w:t>
      </w:r>
    </w:p>
    <w:p w:rsidR="00FA1442" w:rsidRDefault="00FA1442" w:rsidP="00FA1442">
      <w:pPr>
        <w:pStyle w:val="ListBullet"/>
      </w:pPr>
      <w:proofErr w:type="spellStart"/>
      <w:r>
        <w:t>Innovegypt</w:t>
      </w:r>
      <w:proofErr w:type="spellEnd"/>
      <w:r>
        <w:t xml:space="preserve"> program for entrepreneurship </w:t>
      </w:r>
      <w:r w:rsidR="005059A4">
        <w:t>in 2018</w:t>
      </w:r>
    </w:p>
    <w:p w:rsidR="00EF5F70" w:rsidRPr="0059259E" w:rsidRDefault="00FA1442" w:rsidP="0059259E">
      <w:pPr>
        <w:pStyle w:val="ListBullet"/>
        <w:rPr>
          <w:b/>
          <w:bCs/>
        </w:rPr>
      </w:pPr>
      <w:r w:rsidRPr="00D4438F">
        <w:rPr>
          <w:b/>
          <w:bCs/>
        </w:rPr>
        <w:t>Training for employment-CBE (Principles of banking) at Egyptian banking institute in 2017</w:t>
      </w:r>
    </w:p>
    <w:sectPr w:rsidR="00EF5F70" w:rsidRPr="0059259E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983" w:rsidRDefault="00BF5983" w:rsidP="0068194B">
      <w:r>
        <w:separator/>
      </w:r>
    </w:p>
    <w:p w:rsidR="00BF5983" w:rsidRDefault="00BF5983"/>
    <w:p w:rsidR="00BF5983" w:rsidRDefault="00BF5983"/>
  </w:endnote>
  <w:endnote w:type="continuationSeparator" w:id="0">
    <w:p w:rsidR="00BF5983" w:rsidRDefault="00BF5983" w:rsidP="0068194B">
      <w:r>
        <w:continuationSeparator/>
      </w:r>
    </w:p>
    <w:p w:rsidR="00BF5983" w:rsidRDefault="00BF5983"/>
    <w:p w:rsidR="00BF5983" w:rsidRDefault="00BF59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8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983" w:rsidRDefault="00BF5983" w:rsidP="0068194B">
      <w:r>
        <w:separator/>
      </w:r>
    </w:p>
    <w:p w:rsidR="00BF5983" w:rsidRDefault="00BF5983"/>
    <w:p w:rsidR="00BF5983" w:rsidRDefault="00BF5983"/>
  </w:footnote>
  <w:footnote w:type="continuationSeparator" w:id="0">
    <w:p w:rsidR="00BF5983" w:rsidRDefault="00BF5983" w:rsidP="0068194B">
      <w:r>
        <w:continuationSeparator/>
      </w:r>
    </w:p>
    <w:p w:rsidR="00BF5983" w:rsidRDefault="00BF5983"/>
    <w:p w:rsidR="00BF5983" w:rsidRDefault="00BF59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F9AC8C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06A49EB"/>
    <w:multiLevelType w:val="hybridMultilevel"/>
    <w:tmpl w:val="2E606BA8"/>
    <w:lvl w:ilvl="0" w:tplc="6E6A65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6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0326"/>
    <w:rsid w:val="00213B4C"/>
    <w:rsid w:val="002253B0"/>
    <w:rsid w:val="00235E5E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5F11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3C1D"/>
    <w:rsid w:val="004E01EB"/>
    <w:rsid w:val="004E2794"/>
    <w:rsid w:val="005059A4"/>
    <w:rsid w:val="00510392"/>
    <w:rsid w:val="00513E2A"/>
    <w:rsid w:val="00566A35"/>
    <w:rsid w:val="0056701E"/>
    <w:rsid w:val="005740D7"/>
    <w:rsid w:val="0059259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864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126A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2A66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5983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438F"/>
    <w:rsid w:val="00D66A52"/>
    <w:rsid w:val="00D66EFA"/>
    <w:rsid w:val="00D72A2D"/>
    <w:rsid w:val="00D9521A"/>
    <w:rsid w:val="00DA3914"/>
    <w:rsid w:val="00DA59AA"/>
    <w:rsid w:val="00DB5E74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0C73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71FD"/>
    <w:rsid w:val="00E9528E"/>
    <w:rsid w:val="00EA5099"/>
    <w:rsid w:val="00EC1351"/>
    <w:rsid w:val="00EC448F"/>
    <w:rsid w:val="00EC4CBF"/>
    <w:rsid w:val="00ED7489"/>
    <w:rsid w:val="00EE2CA8"/>
    <w:rsid w:val="00EF17E8"/>
    <w:rsid w:val="00EF51D9"/>
    <w:rsid w:val="00EF5F70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1442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9321B4-09ED-44A9-82F4-FD60D74E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235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kame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CDF043C8A941FF98E4C091614EC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4981A-2045-444B-9992-56895CB971B6}"/>
      </w:docPartPr>
      <w:docPartBody>
        <w:p w:rsidR="00487AF8" w:rsidRDefault="00780239">
          <w:pPr>
            <w:pStyle w:val="ACCDF043C8A941FF98E4C091614EC555"/>
          </w:pPr>
          <w:r w:rsidRPr="00CF1A49">
            <w:t>·</w:t>
          </w:r>
        </w:p>
      </w:docPartBody>
    </w:docPart>
    <w:docPart>
      <w:docPartPr>
        <w:name w:val="40C0976401A7451D82710DA683E56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DFB82-D516-4214-9611-07AA6C610832}"/>
      </w:docPartPr>
      <w:docPartBody>
        <w:p w:rsidR="00487AF8" w:rsidRDefault="00780239">
          <w:pPr>
            <w:pStyle w:val="40C0976401A7451D82710DA683E56751"/>
          </w:pPr>
          <w:r w:rsidRPr="00CF1A49">
            <w:t>Email</w:t>
          </w:r>
        </w:p>
      </w:docPartBody>
    </w:docPart>
    <w:docPart>
      <w:docPartPr>
        <w:name w:val="BCB6F43224DE4457BCFFB07F0B70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96E54-0047-4070-9194-6BEE1C68235C}"/>
      </w:docPartPr>
      <w:docPartBody>
        <w:p w:rsidR="00487AF8" w:rsidRDefault="00780239">
          <w:pPr>
            <w:pStyle w:val="BCB6F43224DE4457BCFFB07F0B707E67"/>
          </w:pPr>
          <w:r w:rsidRPr="00CF1A49">
            <w:t>·</w:t>
          </w:r>
        </w:p>
      </w:docPartBody>
    </w:docPart>
    <w:docPart>
      <w:docPartPr>
        <w:name w:val="F1C9FCF398A146C7863550A872F43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74B5F-DD8F-44DC-BBE7-7388E33899FA}"/>
      </w:docPartPr>
      <w:docPartBody>
        <w:p w:rsidR="00487AF8" w:rsidRDefault="00780239">
          <w:pPr>
            <w:pStyle w:val="F1C9FCF398A146C7863550A872F43833"/>
          </w:pPr>
          <w:r w:rsidRPr="00CF1A49">
            <w:t>Experience</w:t>
          </w:r>
        </w:p>
      </w:docPartBody>
    </w:docPart>
    <w:docPart>
      <w:docPartPr>
        <w:name w:val="213AE4AB9AF143529DBCAB830F263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2EFD8-FCB6-4CBB-903D-542B0D34B895}"/>
      </w:docPartPr>
      <w:docPartBody>
        <w:p w:rsidR="00487AF8" w:rsidRDefault="00780239">
          <w:pPr>
            <w:pStyle w:val="213AE4AB9AF143529DBCAB830F263419"/>
          </w:pPr>
          <w:r w:rsidRPr="00CF1A49">
            <w:t>Education</w:t>
          </w:r>
        </w:p>
      </w:docPartBody>
    </w:docPart>
    <w:docPart>
      <w:docPartPr>
        <w:name w:val="56569CCBB41942489DA496B9404E0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2080F-6510-4566-9025-1FD38FC3DFD3}"/>
      </w:docPartPr>
      <w:docPartBody>
        <w:p w:rsidR="00487AF8" w:rsidRDefault="00780239">
          <w:pPr>
            <w:pStyle w:val="56569CCBB41942489DA496B9404E027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39"/>
    <w:rsid w:val="0004459A"/>
    <w:rsid w:val="00487AF8"/>
    <w:rsid w:val="00780239"/>
    <w:rsid w:val="00A81598"/>
    <w:rsid w:val="00E72190"/>
    <w:rsid w:val="00F3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B6CEE71EE34E2CBAB5E21BC670186D">
    <w:name w:val="9CB6CEE71EE34E2CBAB5E21BC670186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EA185AF3FBE45839CC63824F21BCE7C">
    <w:name w:val="1EA185AF3FBE45839CC63824F21BCE7C"/>
  </w:style>
  <w:style w:type="paragraph" w:customStyle="1" w:styleId="0C6487CCD1B5416F87EEE224E5625534">
    <w:name w:val="0C6487CCD1B5416F87EEE224E5625534"/>
  </w:style>
  <w:style w:type="paragraph" w:customStyle="1" w:styleId="ACCDF043C8A941FF98E4C091614EC555">
    <w:name w:val="ACCDF043C8A941FF98E4C091614EC555"/>
  </w:style>
  <w:style w:type="paragraph" w:customStyle="1" w:styleId="EEACE341176540899AFF580D9AE24558">
    <w:name w:val="EEACE341176540899AFF580D9AE24558"/>
  </w:style>
  <w:style w:type="paragraph" w:customStyle="1" w:styleId="40C0976401A7451D82710DA683E56751">
    <w:name w:val="40C0976401A7451D82710DA683E56751"/>
  </w:style>
  <w:style w:type="paragraph" w:customStyle="1" w:styleId="63D3C73E38584981BFC47525A0D8FE31">
    <w:name w:val="63D3C73E38584981BFC47525A0D8FE31"/>
  </w:style>
  <w:style w:type="paragraph" w:customStyle="1" w:styleId="B3D28C974D1344FF9892BF4832FBCE6A">
    <w:name w:val="B3D28C974D1344FF9892BF4832FBCE6A"/>
  </w:style>
  <w:style w:type="paragraph" w:customStyle="1" w:styleId="BCB6F43224DE4457BCFFB07F0B707E67">
    <w:name w:val="BCB6F43224DE4457BCFFB07F0B707E67"/>
  </w:style>
  <w:style w:type="paragraph" w:customStyle="1" w:styleId="BF4D54A1927347F2817513D0BDB126D3">
    <w:name w:val="BF4D54A1927347F2817513D0BDB126D3"/>
  </w:style>
  <w:style w:type="paragraph" w:customStyle="1" w:styleId="79CF1A18D0C345699F63B5DC2C8BBDAD">
    <w:name w:val="79CF1A18D0C345699F63B5DC2C8BBDAD"/>
  </w:style>
  <w:style w:type="paragraph" w:customStyle="1" w:styleId="F1C9FCF398A146C7863550A872F43833">
    <w:name w:val="F1C9FCF398A146C7863550A872F43833"/>
  </w:style>
  <w:style w:type="paragraph" w:customStyle="1" w:styleId="7B6E45DD20EA467CAE2ACC1DF5AE5F0D">
    <w:name w:val="7B6E45DD20EA467CAE2ACC1DF5AE5F0D"/>
  </w:style>
  <w:style w:type="paragraph" w:customStyle="1" w:styleId="3787A54A167B49FB83BD891FB430DB38">
    <w:name w:val="3787A54A167B49FB83BD891FB430DB38"/>
  </w:style>
  <w:style w:type="paragraph" w:customStyle="1" w:styleId="693540CFC2AA4D629FECCEB627466F53">
    <w:name w:val="693540CFC2AA4D629FECCEB627466F5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0C4AC204372478D86F3ED1435693EBF">
    <w:name w:val="D0C4AC204372478D86F3ED1435693EBF"/>
  </w:style>
  <w:style w:type="paragraph" w:customStyle="1" w:styleId="118785C3FE0C4A67990F5B37B4C398D4">
    <w:name w:val="118785C3FE0C4A67990F5B37B4C398D4"/>
  </w:style>
  <w:style w:type="paragraph" w:customStyle="1" w:styleId="722DA690E8B1400CB40DB476A5A33995">
    <w:name w:val="722DA690E8B1400CB40DB476A5A33995"/>
  </w:style>
  <w:style w:type="paragraph" w:customStyle="1" w:styleId="2E92A4CC202343AC93F9DA922B38E271">
    <w:name w:val="2E92A4CC202343AC93F9DA922B38E271"/>
  </w:style>
  <w:style w:type="paragraph" w:customStyle="1" w:styleId="C6A3CB3317354BEDAE4EFAA4B0049A58">
    <w:name w:val="C6A3CB3317354BEDAE4EFAA4B0049A58"/>
  </w:style>
  <w:style w:type="paragraph" w:customStyle="1" w:styleId="66BB71804D3F470294C50E7604442900">
    <w:name w:val="66BB71804D3F470294C50E7604442900"/>
  </w:style>
  <w:style w:type="paragraph" w:customStyle="1" w:styleId="A0289F08F50D4593A115CF9B91247D9B">
    <w:name w:val="A0289F08F50D4593A115CF9B91247D9B"/>
  </w:style>
  <w:style w:type="paragraph" w:customStyle="1" w:styleId="213AE4AB9AF143529DBCAB830F263419">
    <w:name w:val="213AE4AB9AF143529DBCAB830F263419"/>
  </w:style>
  <w:style w:type="paragraph" w:customStyle="1" w:styleId="170756A65C1B45FDBF2E1070DFBC850D">
    <w:name w:val="170756A65C1B45FDBF2E1070DFBC850D"/>
  </w:style>
  <w:style w:type="paragraph" w:customStyle="1" w:styleId="BE386BBEC485478F9C1843A930DEBDB7">
    <w:name w:val="BE386BBEC485478F9C1843A930DEBDB7"/>
  </w:style>
  <w:style w:type="paragraph" w:customStyle="1" w:styleId="983314DACB8C4801939A428CD2BD66DC">
    <w:name w:val="983314DACB8C4801939A428CD2BD66DC"/>
  </w:style>
  <w:style w:type="paragraph" w:customStyle="1" w:styleId="FC3475B15D7943AD9F592A463C1477D9">
    <w:name w:val="FC3475B15D7943AD9F592A463C1477D9"/>
  </w:style>
  <w:style w:type="paragraph" w:customStyle="1" w:styleId="81DA8EEE2E184D9C9897693B3DC96C1E">
    <w:name w:val="81DA8EEE2E184D9C9897693B3DC96C1E"/>
  </w:style>
  <w:style w:type="paragraph" w:customStyle="1" w:styleId="532081C0E882490DB213A2E3F7CC4190">
    <w:name w:val="532081C0E882490DB213A2E3F7CC4190"/>
  </w:style>
  <w:style w:type="paragraph" w:customStyle="1" w:styleId="3D01E86E39A74FD8865ACDB8F56B9E77">
    <w:name w:val="3D01E86E39A74FD8865ACDB8F56B9E77"/>
  </w:style>
  <w:style w:type="paragraph" w:customStyle="1" w:styleId="63E4B7F8DAFB4B8FA3DFB0030EFEF3E4">
    <w:name w:val="63E4B7F8DAFB4B8FA3DFB0030EFEF3E4"/>
  </w:style>
  <w:style w:type="paragraph" w:customStyle="1" w:styleId="F54E98D7E3C94CF5A5EF2A4A844CD0A2">
    <w:name w:val="F54E98D7E3C94CF5A5EF2A4A844CD0A2"/>
  </w:style>
  <w:style w:type="paragraph" w:customStyle="1" w:styleId="2D9CE8EABD954F89BE0710F34B7B7345">
    <w:name w:val="2D9CE8EABD954F89BE0710F34B7B7345"/>
  </w:style>
  <w:style w:type="paragraph" w:customStyle="1" w:styleId="56569CCBB41942489DA496B9404E027A">
    <w:name w:val="56569CCBB41942489DA496B9404E027A"/>
  </w:style>
  <w:style w:type="paragraph" w:customStyle="1" w:styleId="1E61B6442DB947E093D58274A8089D1F">
    <w:name w:val="1E61B6442DB947E093D58274A8089D1F"/>
  </w:style>
  <w:style w:type="paragraph" w:customStyle="1" w:styleId="F191DABE70AF42D193ACC36035EFDABA">
    <w:name w:val="F191DABE70AF42D193ACC36035EFDABA"/>
  </w:style>
  <w:style w:type="paragraph" w:customStyle="1" w:styleId="B00DA1F77DF14252A6C27136D32EB2E9">
    <w:name w:val="B00DA1F77DF14252A6C27136D32EB2E9"/>
  </w:style>
  <w:style w:type="paragraph" w:customStyle="1" w:styleId="F412753DC416441791DC98FE78A8D756">
    <w:name w:val="F412753DC416441791DC98FE78A8D756"/>
  </w:style>
  <w:style w:type="paragraph" w:customStyle="1" w:styleId="76259589A26E4013BBDAE5CD92498DF4">
    <w:name w:val="76259589A26E4013BBDAE5CD92498DF4"/>
  </w:style>
  <w:style w:type="paragraph" w:customStyle="1" w:styleId="0AB8367A685D443186A57D83F6113942">
    <w:name w:val="0AB8367A685D443186A57D83F6113942"/>
  </w:style>
  <w:style w:type="paragraph" w:customStyle="1" w:styleId="D10DBCEAF7464A46BE82A8C169A56100">
    <w:name w:val="D10DBCEAF7464A46BE82A8C169A56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170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Kamel</dc:creator>
  <cp:keywords/>
  <dc:description/>
  <cp:lastModifiedBy>Ahmed Kamel</cp:lastModifiedBy>
  <cp:revision>9</cp:revision>
  <dcterms:created xsi:type="dcterms:W3CDTF">2021-12-30T09:34:00Z</dcterms:created>
  <dcterms:modified xsi:type="dcterms:W3CDTF">2021-12-30T13:29:00Z</dcterms:modified>
  <cp:category/>
</cp:coreProperties>
</file>